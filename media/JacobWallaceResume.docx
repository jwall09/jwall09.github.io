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0387" w14:textId="0C86225A" w:rsidR="00C067C5" w:rsidRPr="00303554" w:rsidRDefault="00303554">
      <w:pPr>
        <w:pStyle w:val="Title"/>
        <w:rPr>
          <w:caps w:val="0"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554">
        <w:rPr>
          <w:caps w:val="0"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JACOB WALLACE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10800"/>
      </w:tblGrid>
      <w:tr w:rsidR="00260D3F" w:rsidRPr="0002281F" w14:paraId="001FC152" w14:textId="77777777" w:rsidTr="00146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02BD8A54" w14:textId="77777777" w:rsidR="00CB6772" w:rsidRPr="00303554" w:rsidRDefault="001464D3" w:rsidP="001464D3">
            <w:pPr>
              <w:pStyle w:val="ContactInfo"/>
              <w:spacing w:line="276" w:lineRule="auto"/>
              <w:rPr>
                <w:color w:val="auto"/>
              </w:rPr>
            </w:pPr>
            <w:hyperlink r:id="rId10" w:history="1">
              <w:r w:rsidRPr="00303554">
                <w:rPr>
                  <w:rStyle w:val="Hyperlink"/>
                  <w:color w:val="auto"/>
                </w:rPr>
                <w:t>max.wallace95@gmail.com</w:t>
              </w:r>
            </w:hyperlink>
            <w:r w:rsidRPr="00303554">
              <w:rPr>
                <w:color w:val="auto"/>
              </w:rPr>
              <w:t xml:space="preserve"> | 682-305-6855 | San Marcos, TX</w:t>
            </w:r>
          </w:p>
          <w:p w14:paraId="3BBB6D22" w14:textId="12C08374" w:rsidR="001464D3" w:rsidRPr="00303554" w:rsidRDefault="001464D3" w:rsidP="001464D3">
            <w:pPr>
              <w:pStyle w:val="ContactInfo"/>
              <w:spacing w:line="276" w:lineRule="auto"/>
              <w:rPr>
                <w:color w:val="auto"/>
              </w:rPr>
            </w:pPr>
            <w:r w:rsidRPr="00303554">
              <w:rPr>
                <w:color w:val="auto"/>
              </w:rPr>
              <w:t xml:space="preserve">Portfolio: </w:t>
            </w:r>
            <w:hyperlink r:id="rId11" w:history="1">
              <w:r w:rsidRPr="00303554">
                <w:rPr>
                  <w:rStyle w:val="Hyperlink"/>
                  <w:color w:val="auto"/>
                </w:rPr>
                <w:t>https://jacob-wallace.com/</w:t>
              </w:r>
            </w:hyperlink>
          </w:p>
          <w:p w14:paraId="229463DC" w14:textId="3034A5BC" w:rsidR="001464D3" w:rsidRPr="00303554" w:rsidRDefault="001464D3" w:rsidP="001464D3">
            <w:pPr>
              <w:pStyle w:val="ContactInfo"/>
              <w:spacing w:line="276" w:lineRule="auto"/>
              <w:rPr>
                <w:color w:val="auto"/>
              </w:rPr>
            </w:pPr>
            <w:r w:rsidRPr="00303554">
              <w:rPr>
                <w:color w:val="auto"/>
              </w:rPr>
              <w:t xml:space="preserve">GitHub: </w:t>
            </w:r>
            <w:hyperlink r:id="rId12" w:history="1">
              <w:r w:rsidRPr="00303554">
                <w:rPr>
                  <w:rStyle w:val="Hyperlink"/>
                  <w:color w:val="auto"/>
                </w:rPr>
                <w:t>https://github.com/jwall09</w:t>
              </w:r>
            </w:hyperlink>
          </w:p>
          <w:p w14:paraId="62C02386" w14:textId="75520A89" w:rsidR="001464D3" w:rsidRPr="0002281F" w:rsidRDefault="001464D3" w:rsidP="001464D3">
            <w:pPr>
              <w:pStyle w:val="ContactInfo"/>
              <w:spacing w:line="276" w:lineRule="auto"/>
            </w:pPr>
            <w:r w:rsidRPr="00303554">
              <w:rPr>
                <w:color w:val="auto"/>
              </w:rPr>
              <w:t xml:space="preserve">LinkedIn: </w:t>
            </w:r>
            <w:r w:rsidRPr="00303554">
              <w:rPr>
                <w:color w:val="auto"/>
              </w:rPr>
              <w:t>https://www.linkedin.com/in/jacob-wallace-8693b3180/</w:t>
            </w:r>
          </w:p>
        </w:tc>
      </w:tr>
    </w:tbl>
    <w:p w14:paraId="5D482102" w14:textId="40047A00" w:rsidR="00C067C5" w:rsidRPr="00303554" w:rsidRDefault="00303554" w:rsidP="0096554D">
      <w:pPr>
        <w:pStyle w:val="Heading1"/>
        <w:rPr>
          <w:color w:val="0070C0"/>
        </w:rPr>
      </w:pPr>
      <w:r w:rsidRPr="00303554">
        <w:rPr>
          <w:color w:val="0070C0"/>
        </w:rPr>
        <w:t>PROFILE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0800"/>
      </w:tblGrid>
      <w:tr w:rsidR="00260D3F" w:rsidRPr="00843164" w14:paraId="0052A8D1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332728BD" w14:textId="472E5556" w:rsidR="00260D3F" w:rsidRPr="00843164" w:rsidRDefault="001464D3" w:rsidP="0096554D">
            <w:r w:rsidRPr="00303554">
              <w:rPr>
                <w:rFonts w:ascii="Noto Sans" w:hAnsi="Noto Sans"/>
                <w:color w:val="auto"/>
                <w:sz w:val="21"/>
                <w:szCs w:val="21"/>
                <w:shd w:val="clear" w:color="auto" w:fill="FFFFFF"/>
              </w:rPr>
              <w:t>My name is Jacob Wallace. I have been in the food industry for 10 years. Everything from fast food to fine dining, to being a chef of a childcare center. I just graduated with an Associate in Web Development and trying to get my foot in the door somewhere! Although I lack professional experience, I am a hard worker and quick learner!</w:t>
            </w:r>
          </w:p>
        </w:tc>
      </w:tr>
    </w:tbl>
    <w:p w14:paraId="7E22F858" w14:textId="53E26600" w:rsidR="00843164" w:rsidRPr="00303554" w:rsidRDefault="00303554" w:rsidP="0096554D">
      <w:pPr>
        <w:pStyle w:val="Heading1"/>
        <w:rPr>
          <w:color w:val="0070C0"/>
        </w:rPr>
      </w:pPr>
      <w:r w:rsidRPr="00303554">
        <w:rPr>
          <w:color w:val="0070C0"/>
        </w:rPr>
        <w:t>EXPEREINCE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972"/>
        <w:gridCol w:w="8828"/>
      </w:tblGrid>
      <w:tr w:rsidR="001464D3" w:rsidRPr="00843164" w14:paraId="1A401F00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  <w:tcBorders>
              <w:top w:val="double" w:sz="2" w:space="0" w:color="595959" w:themeColor="text1" w:themeTint="A6"/>
            </w:tcBorders>
          </w:tcPr>
          <w:p w14:paraId="1E9E3E6F" w14:textId="235F8A99" w:rsidR="001464D3" w:rsidRPr="00303554" w:rsidRDefault="001464D3" w:rsidP="00AE684D">
            <w:pPr>
              <w:pStyle w:val="Date"/>
            </w:pPr>
            <w:r w:rsidRPr="00303554">
              <w:t>April 2019 - Present</w:t>
            </w:r>
          </w:p>
        </w:tc>
        <w:tc>
          <w:tcPr>
            <w:tcW w:w="4087" w:type="pct"/>
            <w:tcBorders>
              <w:top w:val="double" w:sz="2" w:space="0" w:color="595959" w:themeColor="text1" w:themeTint="A6"/>
            </w:tcBorders>
          </w:tcPr>
          <w:p w14:paraId="2354C682" w14:textId="77777777" w:rsidR="001464D3" w:rsidRPr="00303554" w:rsidRDefault="001464D3" w:rsidP="00AE684D">
            <w:pPr>
              <w:rPr>
                <w:rStyle w:val="Emphasis"/>
                <w:color w:val="auto"/>
              </w:rPr>
            </w:pPr>
            <w:r w:rsidRPr="00303554">
              <w:rPr>
                <w:color w:val="auto"/>
              </w:rPr>
              <w:t>Chef - Bright Horizons</w:t>
            </w:r>
          </w:p>
          <w:p w14:paraId="72A0B4AC" w14:textId="14A2B4CD" w:rsidR="001464D3" w:rsidRPr="00303554" w:rsidRDefault="001464D3" w:rsidP="00AE684D">
            <w:pPr>
              <w:rPr>
                <w:color w:val="auto"/>
              </w:rPr>
            </w:pPr>
          </w:p>
        </w:tc>
      </w:tr>
      <w:tr w:rsidR="001464D3" w:rsidRPr="00843164" w14:paraId="072D0B07" w14:textId="77777777" w:rsidTr="00526C73">
        <w:tc>
          <w:tcPr>
            <w:tcW w:w="913" w:type="pct"/>
          </w:tcPr>
          <w:p w14:paraId="28F207DC" w14:textId="60969210" w:rsidR="001464D3" w:rsidRPr="00303554" w:rsidRDefault="001464D3" w:rsidP="00AE684D">
            <w:pPr>
              <w:pStyle w:val="Date"/>
            </w:pPr>
            <w:r w:rsidRPr="00303554">
              <w:t>April 201</w:t>
            </w:r>
            <w:r w:rsidR="00091C2B" w:rsidRPr="00303554">
              <w:t>8</w:t>
            </w:r>
            <w:r w:rsidRPr="00303554">
              <w:t xml:space="preserve"> </w:t>
            </w:r>
            <w:r w:rsidR="00091C2B" w:rsidRPr="00303554">
              <w:t xml:space="preserve">- </w:t>
            </w:r>
            <w:r w:rsidRPr="00303554">
              <w:t xml:space="preserve"> </w:t>
            </w:r>
            <w:r w:rsidR="00091C2B" w:rsidRPr="00303554">
              <w:t>April 2019</w:t>
            </w:r>
          </w:p>
        </w:tc>
        <w:tc>
          <w:tcPr>
            <w:tcW w:w="4087" w:type="pct"/>
          </w:tcPr>
          <w:p w14:paraId="64B08745" w14:textId="4D0106DC" w:rsidR="001464D3" w:rsidRPr="00303554" w:rsidRDefault="00091C2B" w:rsidP="00AE684D">
            <w:pPr>
              <w:rPr>
                <w:rStyle w:val="Emphasis"/>
                <w:color w:val="auto"/>
              </w:rPr>
            </w:pPr>
            <w:r w:rsidRPr="00303554">
              <w:rPr>
                <w:color w:val="auto"/>
              </w:rPr>
              <w:t>Prep Lead</w:t>
            </w:r>
            <w:r w:rsidR="001464D3" w:rsidRPr="00303554">
              <w:rPr>
                <w:color w:val="auto"/>
              </w:rPr>
              <w:t xml:space="preserve"> </w:t>
            </w:r>
            <w:r w:rsidRPr="00303554">
              <w:rPr>
                <w:color w:val="auto"/>
              </w:rPr>
              <w:t>–</w:t>
            </w:r>
            <w:r w:rsidR="001464D3" w:rsidRPr="00303554">
              <w:rPr>
                <w:color w:val="auto"/>
              </w:rPr>
              <w:t xml:space="preserve"> </w:t>
            </w:r>
            <w:r w:rsidRPr="00303554">
              <w:rPr>
                <w:color w:val="auto"/>
              </w:rPr>
              <w:t>Loro Asian Smokehouse</w:t>
            </w:r>
          </w:p>
          <w:p w14:paraId="559D1B4C" w14:textId="0BF08497" w:rsidR="001464D3" w:rsidRPr="00303554" w:rsidRDefault="001464D3" w:rsidP="00AE684D">
            <w:pPr>
              <w:rPr>
                <w:color w:val="auto"/>
              </w:rPr>
            </w:pPr>
          </w:p>
        </w:tc>
      </w:tr>
      <w:tr w:rsidR="001464D3" w:rsidRPr="00843164" w14:paraId="4B2E14C6" w14:textId="77777777" w:rsidTr="00526C73">
        <w:tc>
          <w:tcPr>
            <w:tcW w:w="913" w:type="pct"/>
          </w:tcPr>
          <w:p w14:paraId="11FE6177" w14:textId="7F9CB76D" w:rsidR="001464D3" w:rsidRPr="00303554" w:rsidRDefault="00091C2B" w:rsidP="00AE684D">
            <w:pPr>
              <w:pStyle w:val="Date"/>
            </w:pPr>
            <w:r w:rsidRPr="00303554">
              <w:t xml:space="preserve">January 2017 – May 2018 </w:t>
            </w:r>
          </w:p>
        </w:tc>
        <w:tc>
          <w:tcPr>
            <w:tcW w:w="4087" w:type="pct"/>
          </w:tcPr>
          <w:p w14:paraId="7F615522" w14:textId="302C6C10" w:rsidR="001464D3" w:rsidRPr="00303554" w:rsidRDefault="00091C2B" w:rsidP="00AE684D">
            <w:pPr>
              <w:rPr>
                <w:rStyle w:val="Emphasis"/>
                <w:color w:val="auto"/>
              </w:rPr>
            </w:pPr>
            <w:r w:rsidRPr="00303554">
              <w:rPr>
                <w:color w:val="auto"/>
              </w:rPr>
              <w:t>Food Truck Manager</w:t>
            </w:r>
            <w:r w:rsidR="001464D3" w:rsidRPr="00303554">
              <w:rPr>
                <w:color w:val="auto"/>
              </w:rPr>
              <w:t xml:space="preserve"> </w:t>
            </w:r>
            <w:r w:rsidRPr="00303554">
              <w:rPr>
                <w:color w:val="auto"/>
              </w:rPr>
              <w:t>–</w:t>
            </w:r>
            <w:r w:rsidR="001464D3" w:rsidRPr="00303554">
              <w:rPr>
                <w:color w:val="auto"/>
              </w:rPr>
              <w:t xml:space="preserve"> </w:t>
            </w:r>
            <w:r w:rsidRPr="00303554">
              <w:rPr>
                <w:color w:val="auto"/>
              </w:rPr>
              <w:t>Noble Sandwich Co</w:t>
            </w:r>
          </w:p>
          <w:p w14:paraId="66EDC867" w14:textId="77777777" w:rsidR="001464D3" w:rsidRPr="00303554" w:rsidRDefault="001464D3" w:rsidP="00AE684D">
            <w:pPr>
              <w:rPr>
                <w:color w:val="auto"/>
              </w:rPr>
            </w:pPr>
          </w:p>
        </w:tc>
      </w:tr>
      <w:tr w:rsidR="001464D3" w:rsidRPr="00843164" w14:paraId="4F2F65E5" w14:textId="77777777" w:rsidTr="00526C73">
        <w:tc>
          <w:tcPr>
            <w:tcW w:w="913" w:type="pct"/>
          </w:tcPr>
          <w:p w14:paraId="3CC95AC6" w14:textId="333B12F7" w:rsidR="001464D3" w:rsidRPr="00303554" w:rsidRDefault="00091C2B" w:rsidP="00AE684D">
            <w:pPr>
              <w:pStyle w:val="Date"/>
            </w:pPr>
            <w:r w:rsidRPr="00303554">
              <w:t>November 2015 – January 2017</w:t>
            </w:r>
          </w:p>
        </w:tc>
        <w:tc>
          <w:tcPr>
            <w:tcW w:w="4087" w:type="pct"/>
          </w:tcPr>
          <w:p w14:paraId="039956BB" w14:textId="7D3BA43B" w:rsidR="001464D3" w:rsidRPr="00303554" w:rsidRDefault="00091C2B" w:rsidP="00AE684D">
            <w:pPr>
              <w:rPr>
                <w:rStyle w:val="Emphasis"/>
                <w:color w:val="auto"/>
              </w:rPr>
            </w:pPr>
            <w:r w:rsidRPr="00303554">
              <w:rPr>
                <w:color w:val="auto"/>
              </w:rPr>
              <w:t>Line Cook</w:t>
            </w:r>
            <w:r w:rsidR="001464D3" w:rsidRPr="00303554">
              <w:rPr>
                <w:color w:val="auto"/>
              </w:rPr>
              <w:t xml:space="preserve"> </w:t>
            </w:r>
            <w:r w:rsidRPr="00303554">
              <w:rPr>
                <w:color w:val="auto"/>
              </w:rPr>
              <w:t>–</w:t>
            </w:r>
            <w:r w:rsidR="001464D3" w:rsidRPr="00303554">
              <w:rPr>
                <w:color w:val="auto"/>
              </w:rPr>
              <w:t xml:space="preserve"> </w:t>
            </w:r>
            <w:r w:rsidRPr="00303554">
              <w:rPr>
                <w:color w:val="auto"/>
              </w:rPr>
              <w:t>Juliet Italian Kitchen</w:t>
            </w:r>
          </w:p>
          <w:p w14:paraId="13AC2C62" w14:textId="77777777" w:rsidR="001464D3" w:rsidRPr="00303554" w:rsidRDefault="001464D3" w:rsidP="00AE684D">
            <w:pPr>
              <w:rPr>
                <w:color w:val="auto"/>
              </w:rPr>
            </w:pPr>
          </w:p>
        </w:tc>
      </w:tr>
      <w:tr w:rsidR="001464D3" w:rsidRPr="00843164" w14:paraId="13C2C77E" w14:textId="77777777" w:rsidTr="00526C73">
        <w:tc>
          <w:tcPr>
            <w:tcW w:w="913" w:type="pct"/>
          </w:tcPr>
          <w:p w14:paraId="4776BC09" w14:textId="34F532F7" w:rsidR="001464D3" w:rsidRPr="00303554" w:rsidRDefault="00091C2B" w:rsidP="00AE684D">
            <w:pPr>
              <w:pStyle w:val="Date"/>
            </w:pPr>
            <w:r w:rsidRPr="00303554">
              <w:t>August 2014 – November 2015</w:t>
            </w:r>
          </w:p>
        </w:tc>
        <w:tc>
          <w:tcPr>
            <w:tcW w:w="4087" w:type="pct"/>
          </w:tcPr>
          <w:p w14:paraId="728C0621" w14:textId="0BB36826" w:rsidR="001464D3" w:rsidRPr="00303554" w:rsidRDefault="00091C2B" w:rsidP="00AE684D">
            <w:pPr>
              <w:rPr>
                <w:color w:val="auto"/>
              </w:rPr>
            </w:pPr>
            <w:r w:rsidRPr="00303554">
              <w:rPr>
                <w:color w:val="auto"/>
              </w:rPr>
              <w:t>Line Cook</w:t>
            </w:r>
            <w:r w:rsidR="001464D3" w:rsidRPr="00303554">
              <w:rPr>
                <w:color w:val="auto"/>
              </w:rPr>
              <w:t xml:space="preserve"> – </w:t>
            </w:r>
            <w:r w:rsidRPr="00303554">
              <w:rPr>
                <w:color w:val="auto"/>
              </w:rPr>
              <w:t>Blackbird &amp; Henry</w:t>
            </w:r>
          </w:p>
          <w:p w14:paraId="31187EBC" w14:textId="77777777" w:rsidR="001464D3" w:rsidRPr="00303554" w:rsidRDefault="001464D3" w:rsidP="00AE684D">
            <w:pPr>
              <w:rPr>
                <w:color w:val="auto"/>
              </w:rPr>
            </w:pPr>
          </w:p>
        </w:tc>
      </w:tr>
    </w:tbl>
    <w:p w14:paraId="660CCBE8" w14:textId="39C11AFD" w:rsidR="007559B1" w:rsidRPr="00303554" w:rsidRDefault="00303554" w:rsidP="0096554D">
      <w:pPr>
        <w:pStyle w:val="Heading1"/>
        <w:rPr>
          <w:color w:val="0070C0"/>
        </w:rPr>
      </w:pPr>
      <w:r w:rsidRPr="00303554">
        <w:rPr>
          <w:color w:val="0070C0"/>
        </w:rPr>
        <w:t>EDUCATION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0800"/>
      </w:tblGrid>
      <w:tr w:rsidR="007559B1" w:rsidRPr="0002281F" w14:paraId="60C7F83F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2B1FC960" w14:textId="77777777" w:rsidR="007559B1" w:rsidRPr="00303554" w:rsidRDefault="00091C2B" w:rsidP="0002281F">
            <w:pPr>
              <w:pStyle w:val="ContactInfo"/>
              <w:rPr>
                <w:color w:val="auto"/>
                <w:sz w:val="24"/>
                <w:szCs w:val="24"/>
              </w:rPr>
            </w:pPr>
            <w:r w:rsidRPr="00303554">
              <w:rPr>
                <w:color w:val="auto"/>
                <w:sz w:val="24"/>
                <w:szCs w:val="24"/>
              </w:rPr>
              <w:t xml:space="preserve">Associates of Applied Sciences Web Development Specialist </w:t>
            </w:r>
          </w:p>
          <w:p w14:paraId="551B58FE" w14:textId="77777777" w:rsidR="00091C2B" w:rsidRPr="00303554" w:rsidRDefault="00091C2B" w:rsidP="0002281F">
            <w:pPr>
              <w:pStyle w:val="ContactInfo"/>
              <w:rPr>
                <w:color w:val="auto"/>
                <w:sz w:val="24"/>
                <w:szCs w:val="24"/>
              </w:rPr>
            </w:pPr>
            <w:r w:rsidRPr="00303554">
              <w:rPr>
                <w:color w:val="auto"/>
                <w:sz w:val="24"/>
                <w:szCs w:val="24"/>
              </w:rPr>
              <w:t>Austin Community College</w:t>
            </w:r>
          </w:p>
          <w:p w14:paraId="2E0DC193" w14:textId="1B31F128" w:rsidR="00091C2B" w:rsidRPr="00303554" w:rsidRDefault="00091C2B" w:rsidP="0002281F">
            <w:pPr>
              <w:pStyle w:val="ContactInfo"/>
              <w:rPr>
                <w:color w:val="auto"/>
                <w:sz w:val="24"/>
                <w:szCs w:val="24"/>
              </w:rPr>
            </w:pPr>
            <w:r w:rsidRPr="00303554">
              <w:rPr>
                <w:color w:val="auto"/>
                <w:sz w:val="24"/>
                <w:szCs w:val="24"/>
              </w:rPr>
              <w:t>January 2020 – August 2022</w:t>
            </w:r>
          </w:p>
        </w:tc>
      </w:tr>
      <w:tr w:rsidR="007559B1" w:rsidRPr="00843164" w14:paraId="69CFDA4C" w14:textId="77777777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60B9A30" w14:textId="3513799C" w:rsidR="00091C2B" w:rsidRPr="00303554" w:rsidRDefault="00091C2B" w:rsidP="00091C2B">
            <w:pPr>
              <w:pStyle w:val="ContactInfo"/>
              <w:rPr>
                <w:color w:val="auto"/>
                <w:sz w:val="24"/>
                <w:szCs w:val="24"/>
              </w:rPr>
            </w:pPr>
            <w:r w:rsidRPr="00303554">
              <w:rPr>
                <w:color w:val="auto"/>
                <w:sz w:val="24"/>
                <w:szCs w:val="24"/>
              </w:rPr>
              <w:t>Culinary Arts Certification</w:t>
            </w:r>
          </w:p>
          <w:p w14:paraId="0626E946" w14:textId="6BF448E9" w:rsidR="00091C2B" w:rsidRPr="00303554" w:rsidRDefault="00091C2B" w:rsidP="00091C2B">
            <w:pPr>
              <w:pStyle w:val="ContactInfo"/>
              <w:rPr>
                <w:color w:val="auto"/>
                <w:sz w:val="24"/>
                <w:szCs w:val="24"/>
              </w:rPr>
            </w:pPr>
            <w:r w:rsidRPr="00303554">
              <w:rPr>
                <w:color w:val="auto"/>
                <w:sz w:val="24"/>
                <w:szCs w:val="24"/>
              </w:rPr>
              <w:t>Auguste Escoffier School of Culinary Arts</w:t>
            </w:r>
          </w:p>
          <w:p w14:paraId="728B6C8A" w14:textId="5778CC3C" w:rsidR="00091C2B" w:rsidRPr="00303554" w:rsidRDefault="00091C2B" w:rsidP="00091C2B">
            <w:pPr>
              <w:rPr>
                <w:color w:val="auto"/>
                <w:sz w:val="24"/>
                <w:szCs w:val="24"/>
              </w:rPr>
            </w:pPr>
            <w:r w:rsidRPr="00303554">
              <w:rPr>
                <w:color w:val="auto"/>
                <w:sz w:val="24"/>
                <w:szCs w:val="24"/>
              </w:rPr>
              <w:t>July 2014 – May 2015</w:t>
            </w:r>
          </w:p>
        </w:tc>
      </w:tr>
    </w:tbl>
    <w:p w14:paraId="65F692AA" w14:textId="1CB91FA3" w:rsidR="00126049" w:rsidRPr="00303554" w:rsidRDefault="00303554" w:rsidP="0096554D">
      <w:pPr>
        <w:pStyle w:val="Heading1"/>
        <w:rPr>
          <w:color w:val="0070C0"/>
        </w:rPr>
      </w:pPr>
      <w:r w:rsidRPr="00303554">
        <w:rPr>
          <w:color w:val="0070C0"/>
        </w:rPr>
        <w:t>KEY SKILLS &amp; CHARACTERISTICS</w:t>
      </w:r>
    </w:p>
    <w:tbl>
      <w:tblPr>
        <w:tblStyle w:val="ResumeTable"/>
        <w:tblW w:w="5000" w:type="pct"/>
        <w:tblBorders>
          <w:top w:val="double" w:sz="2" w:space="0" w:color="595959" w:themeColor="text1" w:themeTint="A6"/>
        </w:tblBorders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5400"/>
        <w:gridCol w:w="5400"/>
      </w:tblGrid>
      <w:tr w:rsidR="00303554" w:rsidRPr="00303554" w14:paraId="1A596F46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69F67C67" w14:textId="478808E5" w:rsidR="007559B1" w:rsidRPr="00303554" w:rsidRDefault="00AE684D" w:rsidP="00AE684D">
            <w:pPr>
              <w:pStyle w:val="ListBullet"/>
              <w:rPr>
                <w:color w:val="auto"/>
                <w:sz w:val="24"/>
                <w:szCs w:val="24"/>
              </w:rPr>
            </w:pPr>
            <w:r w:rsidRPr="00303554">
              <w:rPr>
                <w:color w:val="auto"/>
                <w:sz w:val="24"/>
                <w:szCs w:val="24"/>
              </w:rPr>
              <w:t xml:space="preserve">HTML, CSS, JS, </w:t>
            </w:r>
          </w:p>
          <w:p w14:paraId="742C9C6A" w14:textId="77777777" w:rsidR="00AE684D" w:rsidRPr="00303554" w:rsidRDefault="00AE684D" w:rsidP="00AE684D">
            <w:pPr>
              <w:pStyle w:val="ListBullet"/>
              <w:rPr>
                <w:color w:val="auto"/>
                <w:sz w:val="24"/>
                <w:szCs w:val="24"/>
              </w:rPr>
            </w:pPr>
            <w:r w:rsidRPr="00303554">
              <w:rPr>
                <w:color w:val="auto"/>
                <w:sz w:val="24"/>
                <w:szCs w:val="24"/>
              </w:rPr>
              <w:t>JQUERY, BOOTSTRAP, AJAX</w:t>
            </w:r>
          </w:p>
          <w:p w14:paraId="280A1404" w14:textId="77777777" w:rsidR="00AE684D" w:rsidRPr="00303554" w:rsidRDefault="00AE684D" w:rsidP="00AE684D">
            <w:pPr>
              <w:pStyle w:val="ListBullet"/>
              <w:rPr>
                <w:color w:val="auto"/>
                <w:sz w:val="24"/>
                <w:szCs w:val="24"/>
              </w:rPr>
            </w:pPr>
            <w:r w:rsidRPr="00303554">
              <w:rPr>
                <w:color w:val="auto"/>
                <w:sz w:val="24"/>
                <w:szCs w:val="24"/>
              </w:rPr>
              <w:t>MYSQL, PHP, APACHE</w:t>
            </w:r>
          </w:p>
          <w:p w14:paraId="2087F804" w14:textId="1154B03C" w:rsidR="00AE684D" w:rsidRPr="00303554" w:rsidRDefault="00AE684D" w:rsidP="00AE684D">
            <w:pPr>
              <w:pStyle w:val="ListBullet"/>
              <w:rPr>
                <w:color w:val="auto"/>
                <w:sz w:val="24"/>
                <w:szCs w:val="24"/>
              </w:rPr>
            </w:pPr>
            <w:r w:rsidRPr="00303554">
              <w:rPr>
                <w:color w:val="auto"/>
                <w:sz w:val="24"/>
                <w:szCs w:val="24"/>
              </w:rPr>
              <w:t>GITHUB, WORDPRESS, WEBFLOW, FIGMA</w:t>
            </w:r>
          </w:p>
        </w:tc>
        <w:tc>
          <w:tcPr>
            <w:tcW w:w="2500" w:type="pct"/>
          </w:tcPr>
          <w:p w14:paraId="6D6A8355" w14:textId="02E2B7CF" w:rsidR="00AE684D" w:rsidRPr="00303554" w:rsidRDefault="00AE684D" w:rsidP="00AE684D">
            <w:pPr>
              <w:pStyle w:val="ListBullet"/>
              <w:rPr>
                <w:color w:val="auto"/>
                <w:sz w:val="24"/>
                <w:szCs w:val="24"/>
              </w:rPr>
            </w:pPr>
            <w:r w:rsidRPr="00303554">
              <w:rPr>
                <w:color w:val="auto"/>
                <w:sz w:val="24"/>
                <w:szCs w:val="24"/>
              </w:rPr>
              <w:t>LEADER</w:t>
            </w:r>
          </w:p>
          <w:p w14:paraId="4EB22FC7" w14:textId="121411DA" w:rsidR="00AE684D" w:rsidRPr="00303554" w:rsidRDefault="00AE684D" w:rsidP="00AE684D">
            <w:pPr>
              <w:pStyle w:val="ListBullet"/>
              <w:rPr>
                <w:color w:val="auto"/>
                <w:sz w:val="24"/>
                <w:szCs w:val="24"/>
              </w:rPr>
            </w:pPr>
            <w:r w:rsidRPr="00303554">
              <w:rPr>
                <w:color w:val="auto"/>
                <w:sz w:val="24"/>
                <w:szCs w:val="24"/>
              </w:rPr>
              <w:t>GREAT COMMUNICATION</w:t>
            </w:r>
          </w:p>
          <w:p w14:paraId="460CAEB9" w14:textId="77777777" w:rsidR="00AE684D" w:rsidRPr="00303554" w:rsidRDefault="00AE684D" w:rsidP="00AE684D">
            <w:pPr>
              <w:pStyle w:val="ListBullet"/>
              <w:rPr>
                <w:color w:val="auto"/>
                <w:sz w:val="24"/>
                <w:szCs w:val="24"/>
              </w:rPr>
            </w:pPr>
            <w:r w:rsidRPr="00303554">
              <w:rPr>
                <w:color w:val="auto"/>
                <w:sz w:val="24"/>
                <w:szCs w:val="24"/>
              </w:rPr>
              <w:t>HARD WORKIG</w:t>
            </w:r>
          </w:p>
          <w:p w14:paraId="1B900D66" w14:textId="77777777" w:rsidR="00AE684D" w:rsidRPr="00303554" w:rsidRDefault="00AE684D" w:rsidP="00AE684D">
            <w:pPr>
              <w:pStyle w:val="ListBullet"/>
              <w:rPr>
                <w:color w:val="auto"/>
                <w:sz w:val="24"/>
                <w:szCs w:val="24"/>
              </w:rPr>
            </w:pPr>
            <w:r w:rsidRPr="00303554">
              <w:rPr>
                <w:color w:val="auto"/>
                <w:sz w:val="24"/>
                <w:szCs w:val="24"/>
              </w:rPr>
              <w:t>FAST LEARNER</w:t>
            </w:r>
          </w:p>
          <w:p w14:paraId="6298C8BA" w14:textId="6C34405A" w:rsidR="00AE684D" w:rsidRPr="00303554" w:rsidRDefault="00AE684D" w:rsidP="00AE684D">
            <w:pPr>
              <w:pStyle w:val="ListBullet"/>
              <w:rPr>
                <w:color w:val="auto"/>
                <w:sz w:val="24"/>
                <w:szCs w:val="24"/>
              </w:rPr>
            </w:pPr>
            <w:r w:rsidRPr="00303554">
              <w:rPr>
                <w:color w:val="auto"/>
                <w:sz w:val="24"/>
                <w:szCs w:val="24"/>
              </w:rPr>
              <w:t>PATIENCE</w:t>
            </w:r>
          </w:p>
        </w:tc>
      </w:tr>
    </w:tbl>
    <w:p w14:paraId="1D5F7781" w14:textId="77777777" w:rsidR="00E664C1" w:rsidRPr="009655EC" w:rsidRDefault="00E664C1" w:rsidP="00E664C1"/>
    <w:sectPr w:rsidR="00E664C1" w:rsidRPr="009655EC" w:rsidSect="00AE684D"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8273D" w14:textId="77777777" w:rsidR="009D190F" w:rsidRDefault="009D190F">
      <w:pPr>
        <w:spacing w:after="0"/>
      </w:pPr>
      <w:r>
        <w:separator/>
      </w:r>
    </w:p>
    <w:p w14:paraId="7655EF4D" w14:textId="77777777" w:rsidR="009D190F" w:rsidRDefault="009D190F"/>
  </w:endnote>
  <w:endnote w:type="continuationSeparator" w:id="0">
    <w:p w14:paraId="42F53E10" w14:textId="77777777" w:rsidR="009D190F" w:rsidRDefault="009D190F">
      <w:pPr>
        <w:spacing w:after="0"/>
      </w:pPr>
      <w:r>
        <w:continuationSeparator/>
      </w:r>
    </w:p>
    <w:p w14:paraId="555ACC78" w14:textId="77777777" w:rsidR="009D190F" w:rsidRDefault="009D19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panose1 w:val="020B0502040504090204"/>
    <w:charset w:val="00"/>
    <w:family w:val="swiss"/>
    <w:pitch w:val="variable"/>
    <w:sig w:usb0="E0000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C4B0D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D8BDE" w14:textId="77777777" w:rsidR="009D190F" w:rsidRDefault="009D190F">
      <w:pPr>
        <w:spacing w:after="0"/>
      </w:pPr>
      <w:r>
        <w:separator/>
      </w:r>
    </w:p>
    <w:p w14:paraId="72FB8D3A" w14:textId="77777777" w:rsidR="009D190F" w:rsidRDefault="009D190F"/>
  </w:footnote>
  <w:footnote w:type="continuationSeparator" w:id="0">
    <w:p w14:paraId="583BBAD1" w14:textId="77777777" w:rsidR="009D190F" w:rsidRDefault="009D190F">
      <w:pPr>
        <w:spacing w:after="0"/>
      </w:pPr>
      <w:r>
        <w:continuationSeparator/>
      </w:r>
    </w:p>
    <w:p w14:paraId="067ADAEA" w14:textId="77777777" w:rsidR="009D190F" w:rsidRDefault="009D19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AC5B7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828834">
    <w:abstractNumId w:val="9"/>
  </w:num>
  <w:num w:numId="2" w16cid:durableId="1831171825">
    <w:abstractNumId w:val="9"/>
    <w:lvlOverride w:ilvl="0">
      <w:startOverride w:val="1"/>
    </w:lvlOverride>
  </w:num>
  <w:num w:numId="3" w16cid:durableId="1673070464">
    <w:abstractNumId w:val="9"/>
    <w:lvlOverride w:ilvl="0">
      <w:startOverride w:val="1"/>
    </w:lvlOverride>
  </w:num>
  <w:num w:numId="4" w16cid:durableId="814836655">
    <w:abstractNumId w:val="9"/>
    <w:lvlOverride w:ilvl="0">
      <w:startOverride w:val="1"/>
    </w:lvlOverride>
  </w:num>
  <w:num w:numId="5" w16cid:durableId="1637635673">
    <w:abstractNumId w:val="13"/>
  </w:num>
  <w:num w:numId="6" w16cid:durableId="1939286928">
    <w:abstractNumId w:val="7"/>
  </w:num>
  <w:num w:numId="7" w16cid:durableId="300037080">
    <w:abstractNumId w:val="6"/>
  </w:num>
  <w:num w:numId="8" w16cid:durableId="1915583467">
    <w:abstractNumId w:val="5"/>
  </w:num>
  <w:num w:numId="9" w16cid:durableId="2019651489">
    <w:abstractNumId w:val="4"/>
  </w:num>
  <w:num w:numId="10" w16cid:durableId="1417629322">
    <w:abstractNumId w:val="8"/>
  </w:num>
  <w:num w:numId="11" w16cid:durableId="1918978819">
    <w:abstractNumId w:val="3"/>
  </w:num>
  <w:num w:numId="12" w16cid:durableId="1245187351">
    <w:abstractNumId w:val="2"/>
  </w:num>
  <w:num w:numId="13" w16cid:durableId="1695427004">
    <w:abstractNumId w:val="1"/>
  </w:num>
  <w:num w:numId="14" w16cid:durableId="1337540420">
    <w:abstractNumId w:val="0"/>
  </w:num>
  <w:num w:numId="15" w16cid:durableId="1942495485">
    <w:abstractNumId w:val="11"/>
  </w:num>
  <w:num w:numId="16" w16cid:durableId="1693259734">
    <w:abstractNumId w:val="10"/>
  </w:num>
  <w:num w:numId="17" w16cid:durableId="4332067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D3"/>
    <w:rsid w:val="0002281F"/>
    <w:rsid w:val="00070162"/>
    <w:rsid w:val="00091C2B"/>
    <w:rsid w:val="000A4C37"/>
    <w:rsid w:val="000B09C0"/>
    <w:rsid w:val="000C0CA7"/>
    <w:rsid w:val="000F2762"/>
    <w:rsid w:val="00126049"/>
    <w:rsid w:val="0014523F"/>
    <w:rsid w:val="001464D3"/>
    <w:rsid w:val="0017495C"/>
    <w:rsid w:val="001862CD"/>
    <w:rsid w:val="00252B43"/>
    <w:rsid w:val="00254924"/>
    <w:rsid w:val="002563E8"/>
    <w:rsid w:val="00260D3F"/>
    <w:rsid w:val="00303554"/>
    <w:rsid w:val="00305EA3"/>
    <w:rsid w:val="00431B66"/>
    <w:rsid w:val="004827F9"/>
    <w:rsid w:val="00526C73"/>
    <w:rsid w:val="00650306"/>
    <w:rsid w:val="00693B17"/>
    <w:rsid w:val="007559B1"/>
    <w:rsid w:val="00762CE4"/>
    <w:rsid w:val="00792413"/>
    <w:rsid w:val="00797C46"/>
    <w:rsid w:val="00797FDF"/>
    <w:rsid w:val="00843164"/>
    <w:rsid w:val="00854E7D"/>
    <w:rsid w:val="008551F7"/>
    <w:rsid w:val="008A74DF"/>
    <w:rsid w:val="008B5DC0"/>
    <w:rsid w:val="008C10B3"/>
    <w:rsid w:val="009304CF"/>
    <w:rsid w:val="00931654"/>
    <w:rsid w:val="00956BE3"/>
    <w:rsid w:val="0096554D"/>
    <w:rsid w:val="009655EC"/>
    <w:rsid w:val="009D190F"/>
    <w:rsid w:val="00A82DCC"/>
    <w:rsid w:val="00AB1468"/>
    <w:rsid w:val="00AE684D"/>
    <w:rsid w:val="00B3399A"/>
    <w:rsid w:val="00BF77BD"/>
    <w:rsid w:val="00C02E26"/>
    <w:rsid w:val="00C067C5"/>
    <w:rsid w:val="00CB6772"/>
    <w:rsid w:val="00CC05D9"/>
    <w:rsid w:val="00CD7582"/>
    <w:rsid w:val="00D0020C"/>
    <w:rsid w:val="00D06E8C"/>
    <w:rsid w:val="00D568D3"/>
    <w:rsid w:val="00D65641"/>
    <w:rsid w:val="00D81F4E"/>
    <w:rsid w:val="00E42361"/>
    <w:rsid w:val="00E664C1"/>
    <w:rsid w:val="00E76367"/>
    <w:rsid w:val="00EE70D2"/>
    <w:rsid w:val="00F005A0"/>
    <w:rsid w:val="00F25533"/>
    <w:rsid w:val="00F52378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3DC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wall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acob-wallace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max.wallace9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wa\AppData\Roaming\Microsoft\Templates\Paraleg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resume.dotx</Template>
  <TotalTime>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2022-07-25T13:51:00Z</dcterms:created>
  <dcterms:modified xsi:type="dcterms:W3CDTF">2022-07-25T18:26:00Z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